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9B96E" w14:textId="209DE87E" w:rsidR="0086153C" w:rsidRDefault="00782056" w:rsidP="001D7E5C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More </w:t>
      </w:r>
      <w:r w:rsidR="003B1324">
        <w:rPr>
          <w:lang w:val="en-US"/>
        </w:rPr>
        <w:t>Exercise</w:t>
      </w:r>
      <w:r w:rsidR="00EC7593">
        <w:rPr>
          <w:lang w:val="en-US"/>
        </w:rPr>
        <w:t xml:space="preserve">: </w:t>
      </w:r>
      <w:r w:rsidR="00FF7D2A">
        <w:rPr>
          <w:lang w:val="en-US"/>
        </w:rPr>
        <w:t>A</w:t>
      </w:r>
      <w:r w:rsidR="001D7E5C">
        <w:rPr>
          <w:lang w:val="en-US"/>
        </w:rPr>
        <w:t>ssociative A</w:t>
      </w:r>
      <w:r w:rsidR="00675738">
        <w:rPr>
          <w:lang w:val="en-US"/>
        </w:rPr>
        <w:t>rrays</w:t>
      </w:r>
      <w:r w:rsidR="00384366">
        <w:rPr>
          <w:lang w:val="en-US"/>
        </w:rPr>
        <w:t xml:space="preserve"> </w:t>
      </w:r>
    </w:p>
    <w:p w14:paraId="44DEBE62" w14:textId="519B0934" w:rsidR="001D7E5C" w:rsidRDefault="00392CAA" w:rsidP="00D97D46">
      <w:pPr>
        <w:spacing w:before="80" w:after="120"/>
        <w:rPr>
          <w:rFonts w:cs="Arial"/>
        </w:rPr>
      </w:pPr>
      <w:r>
        <w:rPr>
          <w:rFonts w:cs="Arial"/>
        </w:rPr>
        <w:t xml:space="preserve">Problems for </w:t>
      </w:r>
      <w:r>
        <w:rPr>
          <w:rFonts w:cs="Arial"/>
          <w:lang w:val="en-US"/>
        </w:rPr>
        <w:t>more exercises</w:t>
      </w:r>
      <w:r w:rsidR="00D97D46" w:rsidRPr="00F657BB">
        <w:rPr>
          <w:rFonts w:cs="Arial"/>
        </w:rPr>
        <w:t xml:space="preserve"> for the </w:t>
      </w:r>
      <w:r w:rsidR="00344D13">
        <w:fldChar w:fldCharType="begin"/>
      </w:r>
      <w:r>
        <w:instrText>HYPERLINK "https://softuni.bg/modules/57/tech-module-4-0"</w:instrText>
      </w:r>
      <w:r w:rsidR="00344D13">
        <w:fldChar w:fldCharType="separate"/>
      </w:r>
      <w:r w:rsidR="00D97D46">
        <w:rPr>
          <w:rStyle w:val="Hyperlink"/>
          <w:sz w:val="24"/>
          <w:szCs w:val="24"/>
        </w:rPr>
        <w:t>“Technology Fundamentals” course @ SoftUni</w:t>
      </w:r>
      <w:r w:rsidR="00344D13">
        <w:rPr>
          <w:rStyle w:val="Hyperlink"/>
          <w:sz w:val="24"/>
          <w:szCs w:val="24"/>
        </w:rPr>
        <w:fldChar w:fldCharType="end"/>
      </w:r>
      <w:r w:rsidR="00D97D46">
        <w:rPr>
          <w:sz w:val="24"/>
          <w:szCs w:val="24"/>
        </w:rPr>
        <w:t>.</w:t>
      </w:r>
      <w:r w:rsidR="00D97D46">
        <w:rPr>
          <w:rFonts w:cs="Arial"/>
        </w:rPr>
        <w:t xml:space="preserve"> </w:t>
      </w:r>
    </w:p>
    <w:p w14:paraId="5CFCB3B3" w14:textId="2B954504" w:rsidR="00053EF9" w:rsidRPr="005C1EA5" w:rsidRDefault="00D97D46" w:rsidP="00D97D46">
      <w:pPr>
        <w:spacing w:before="80" w:after="120"/>
        <w:rPr>
          <w:rFonts w:cs="Arial"/>
          <w:lang w:val="en-US"/>
        </w:rPr>
      </w:pPr>
      <w:r w:rsidRPr="00F657BB">
        <w:rPr>
          <w:rFonts w:cs="Arial"/>
        </w:rPr>
        <w:t xml:space="preserve">Submit your solutions in the </w:t>
      </w:r>
      <w:r w:rsidRPr="00F657BB">
        <w:rPr>
          <w:rFonts w:cs="Arial"/>
          <w:noProof/>
        </w:rPr>
        <w:t>SoftUni</w:t>
      </w:r>
      <w:r w:rsidRPr="00F657BB">
        <w:rPr>
          <w:rFonts w:cs="Arial"/>
        </w:rPr>
        <w:t xml:space="preserve"> judge system at</w:t>
      </w:r>
      <w:r>
        <w:rPr>
          <w:rFonts w:cs="Arial"/>
        </w:rPr>
        <w:t>:</w:t>
      </w:r>
      <w:r w:rsidR="005C1EA5">
        <w:rPr>
          <w:lang w:val="en-US"/>
        </w:rPr>
        <w:t xml:space="preserve"> </w:t>
      </w:r>
      <w:hyperlink r:id="rId9" w:history="1">
        <w:r w:rsidR="0000667C">
          <w:rPr>
            <w:rStyle w:val="Hyperlink"/>
            <w:lang w:val="en-US"/>
          </w:rPr>
          <w:t>Associ</w:t>
        </w:r>
        <w:bookmarkStart w:id="0" w:name="_GoBack"/>
        <w:bookmarkEnd w:id="0"/>
        <w:r w:rsidR="0000667C">
          <w:rPr>
            <w:rStyle w:val="Hyperlink"/>
            <w:lang w:val="en-US"/>
          </w:rPr>
          <w:t>a</w:t>
        </w:r>
        <w:r w:rsidR="0000667C">
          <w:rPr>
            <w:rStyle w:val="Hyperlink"/>
            <w:lang w:val="en-US"/>
          </w:rPr>
          <w:t>tive-Arrays</w:t>
        </w:r>
        <w:r w:rsidR="0000667C" w:rsidRPr="001D7E5C">
          <w:rPr>
            <w:rStyle w:val="Hyperlink"/>
            <w:lang w:val="en-US"/>
          </w:rPr>
          <w:t xml:space="preserve"> </w:t>
        </w:r>
        <w:r w:rsidR="001D7E5C" w:rsidRPr="001D7E5C">
          <w:rPr>
            <w:rStyle w:val="Hyperlink"/>
            <w:lang w:val="en-US"/>
          </w:rPr>
          <w:t>-More-Exercises</w:t>
        </w:r>
      </w:hyperlink>
      <w:r w:rsidR="001D7E5C" w:rsidRPr="001D7E5C">
        <w:rPr>
          <w:rStyle w:val="Hyperlink"/>
          <w:color w:val="auto"/>
          <w:u w:val="none"/>
          <w:lang w:val="en-US"/>
        </w:rPr>
        <w:t xml:space="preserve"> </w:t>
      </w:r>
    </w:p>
    <w:p w14:paraId="383B67BC" w14:textId="6604E24E" w:rsidR="00EC7593" w:rsidRDefault="003B1324" w:rsidP="00EC7593">
      <w:pPr>
        <w:pStyle w:val="Heading2"/>
      </w:pPr>
      <w:r>
        <w:t>Garage</w:t>
      </w:r>
    </w:p>
    <w:p w14:paraId="1920EFB5" w14:textId="3DEB6807" w:rsidR="00842D3B" w:rsidRPr="00842D3B" w:rsidRDefault="003B1324" w:rsidP="00EC7593">
      <w:pPr>
        <w:rPr>
          <w:b/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 xml:space="preserve">. You have to store the car (with its info) in the given garage. The info about the car will be in the format </w:t>
      </w:r>
      <w:r w:rsidRPr="003B1324">
        <w:rPr>
          <w:b/>
          <w:lang w:val="en-US"/>
        </w:rPr>
        <w:t>"{key}: {value}, {key}: {value}…</w:t>
      </w:r>
      <w:proofErr w:type="gramStart"/>
      <w:r w:rsidRPr="003B1324">
        <w:rPr>
          <w:b/>
          <w:lang w:val="en-US"/>
        </w:rPr>
        <w:t>".</w:t>
      </w:r>
      <w:proofErr w:type="gramEnd"/>
      <w:r>
        <w:rPr>
          <w:b/>
          <w:lang w:val="en-US"/>
        </w:rPr>
        <w:t xml:space="preserve"> </w:t>
      </w: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 xml:space="preserve">print the result </w:t>
      </w:r>
      <w:r w:rsidR="00842D3B" w:rsidRPr="00842D3B">
        <w:rPr>
          <w:b/>
          <w:lang w:val="en-US"/>
        </w:rPr>
        <w:t xml:space="preserve">ordered by the numbers of the garages </w:t>
      </w:r>
      <w:r w:rsidR="00842D3B">
        <w:rPr>
          <w:lang w:val="en-US"/>
        </w:rPr>
        <w:t>(no further sorting required) in the format:</w:t>
      </w:r>
      <w:r w:rsidR="00842D3B">
        <w:rPr>
          <w:lang w:val="en-US"/>
        </w:rPr>
        <w:br/>
      </w:r>
      <w:r w:rsidR="00842D3B" w:rsidRPr="00842D3B">
        <w:rPr>
          <w:b/>
          <w:lang w:val="en-US"/>
        </w:rPr>
        <w:t xml:space="preserve">"Garage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</w:t>
      </w:r>
      <w:r w:rsidR="00842D3B" w:rsidRPr="00842D3B">
        <w:rPr>
          <w:b/>
          <w:lang w:val="en-US"/>
        </w:rPr>
        <w:br/>
        <w:t>--- {</w:t>
      </w:r>
      <w:proofErr w:type="spellStart"/>
      <w:r w:rsidR="00842D3B" w:rsidRPr="00842D3B">
        <w:rPr>
          <w:b/>
          <w:lang w:val="en-US"/>
        </w:rPr>
        <w:t>carOneKeyOne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carOneValueOne</w:t>
      </w:r>
      <w:proofErr w:type="spellEnd"/>
      <w:r w:rsidR="00842D3B" w:rsidRPr="00842D3B">
        <w:rPr>
          <w:b/>
          <w:lang w:val="en-US"/>
        </w:rPr>
        <w:t>}, {</w:t>
      </w:r>
      <w:proofErr w:type="spellStart"/>
      <w:r w:rsidR="00842D3B" w:rsidRPr="00842D3B">
        <w:rPr>
          <w:b/>
          <w:lang w:val="en-US"/>
        </w:rPr>
        <w:t>carOneKeyTwo</w:t>
      </w:r>
      <w:proofErr w:type="spellEnd"/>
      <w:r w:rsidR="00842D3B" w:rsidRPr="00842D3B">
        <w:rPr>
          <w:b/>
          <w:lang w:val="en-US"/>
        </w:rPr>
        <w:t>} - {</w:t>
      </w:r>
      <w:proofErr w:type="spellStart"/>
      <w:r w:rsidR="00842D3B" w:rsidRPr="00842D3B">
        <w:rPr>
          <w:b/>
          <w:lang w:val="en-US"/>
        </w:rPr>
        <w:t>carOneValueTwo</w:t>
      </w:r>
      <w:proofErr w:type="spellEnd"/>
      <w:r w:rsidR="00842D3B" w:rsidRPr="00842D3B">
        <w:rPr>
          <w:b/>
          <w:lang w:val="en-US"/>
        </w:rPr>
        <w:t>}…</w:t>
      </w:r>
      <w:r w:rsidR="00842D3B" w:rsidRPr="00842D3B">
        <w:rPr>
          <w:b/>
          <w:lang w:val="en-US"/>
        </w:rPr>
        <w:br/>
        <w:t>--- {the same for the next car</w:t>
      </w:r>
      <w:proofErr w:type="gramStart"/>
      <w:r w:rsidR="00842D3B" w:rsidRPr="00842D3B">
        <w:rPr>
          <w:b/>
          <w:lang w:val="en-US"/>
        </w:rPr>
        <w:t>}</w:t>
      </w:r>
      <w:proofErr w:type="gramEnd"/>
      <w:r w:rsidR="00842D3B" w:rsidRPr="00842D3B">
        <w:rPr>
          <w:b/>
          <w:lang w:val="en-US"/>
        </w:rPr>
        <w:br/>
        <w:t xml:space="preserve">Garage </w:t>
      </w:r>
      <w:r w:rsidR="00842D3B" w:rsidRPr="00842D3B">
        <w:rPr>
          <w:b/>
        </w:rPr>
        <w:t>№</w:t>
      </w:r>
      <w:r w:rsidR="00842D3B" w:rsidRPr="00842D3B">
        <w:rPr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82056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82056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82056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82056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</w:tbl>
    <w:p w14:paraId="295CF527" w14:textId="437A100E" w:rsidR="00293242" w:rsidRDefault="003A3B78" w:rsidP="003A3B78">
      <w:pPr>
        <w:pStyle w:val="Heading2"/>
      </w:pPr>
      <w:r>
        <w:t>Armies</w:t>
      </w:r>
    </w:p>
    <w:p w14:paraId="5CB6B1A2" w14:textId="01DE86A1" w:rsidR="003A3B78" w:rsidRDefault="003A3B78" w:rsidP="003A3B78">
      <w:pPr>
        <w:rPr>
          <w:lang w:val="en-US"/>
        </w:rPr>
      </w:pPr>
      <w:r>
        <w:rPr>
          <w:lang w:val="en-US"/>
        </w:rPr>
        <w:t>Write a function that stores information about an army leader and his armies. The input will be 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"{leader} arrives"</w:t>
      </w:r>
      <w:r>
        <w:rPr>
          <w:lang w:val="en-US"/>
        </w:rPr>
        <w:t xml:space="preserve"> – add the leader (no army)</w:t>
      </w:r>
      <w:r>
        <w:rPr>
          <w:lang w:val="en-US"/>
        </w:rPr>
        <w:br/>
      </w:r>
      <w:r w:rsidRPr="003A3B78">
        <w:rPr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3A3B78">
        <w:rPr>
          <w:b/>
          <w:lang w:val="en-US"/>
        </w:rPr>
        <w:t>"{army name} + {army count}"</w:t>
      </w:r>
      <w:r>
        <w:rPr>
          <w:lang w:val="en-US"/>
        </w:rPr>
        <w:t xml:space="preserve"> – if the army exists somewhere add the count</w:t>
      </w:r>
      <w:r>
        <w:rPr>
          <w:lang w:val="en-US"/>
        </w:rPr>
        <w:br/>
      </w:r>
      <w:r w:rsidRPr="003A3B78">
        <w:rPr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53357">
        <w:rPr>
          <w:b/>
          <w:lang w:val="en-US"/>
        </w:rPr>
        <w:t>"</w:t>
      </w:r>
      <w:r w:rsidR="00653357" w:rsidRPr="00653357">
        <w:rPr>
          <w:b/>
          <w:lang w:val="en-US"/>
        </w:rPr>
        <w:t>{leader one name}: {total army count</w:t>
      </w:r>
      <w:proofErr w:type="gramStart"/>
      <w:r w:rsidR="00653357" w:rsidRPr="00653357">
        <w:rPr>
          <w:b/>
          <w:lang w:val="en-US"/>
        </w:rPr>
        <w:t>}</w:t>
      </w:r>
      <w:proofErr w:type="gramEnd"/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armyOne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 w:rsidRPr="00653357">
        <w:rPr>
          <w:b/>
          <w:lang w:val="en-US"/>
        </w:rPr>
        <w:br/>
        <w:t>&gt;&gt;&gt; {</w:t>
      </w:r>
      <w:proofErr w:type="spellStart"/>
      <w:r w:rsidR="00653357" w:rsidRPr="00653357">
        <w:rPr>
          <w:b/>
          <w:lang w:val="en-US"/>
        </w:rPr>
        <w:t>armyTwo</w:t>
      </w:r>
      <w:proofErr w:type="spellEnd"/>
      <w:r w:rsidR="00653357" w:rsidRPr="00653357">
        <w:rPr>
          <w:b/>
          <w:lang w:val="en-US"/>
        </w:rPr>
        <w:t xml:space="preserve"> name} - {army count}</w:t>
      </w:r>
      <w:r w:rsidR="00653357">
        <w:rPr>
          <w:b/>
          <w:lang w:val="en-US"/>
        </w:rPr>
        <w:br/>
        <w:t xml:space="preserve"> </w:t>
      </w:r>
      <w:r w:rsidR="00653357" w:rsidRPr="00653357">
        <w:rPr>
          <w:b/>
          <w:lang w:val="en-US"/>
        </w:rPr>
        <w:t>…</w:t>
      </w:r>
      <w:r w:rsidR="00653357" w:rsidRPr="00653357">
        <w:rPr>
          <w:b/>
          <w:lang w:val="en-US"/>
        </w:rPr>
        <w:br/>
      </w:r>
      <w:r w:rsidR="00653357" w:rsidRPr="00653357">
        <w:rPr>
          <w:b/>
          <w:lang w:val="en-US"/>
        </w:rPr>
        <w:lastRenderedPageBreak/>
        <w:t>{leader two name}: {total army count}</w:t>
      </w:r>
      <w:r w:rsidR="00653357" w:rsidRPr="00653357">
        <w:rPr>
          <w:b/>
          <w:lang w:val="en-US"/>
        </w:rPr>
        <w:br/>
        <w:t>…</w:t>
      </w:r>
      <w:r w:rsidRPr="00653357">
        <w:rPr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04F74676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>adding new army</w:t>
      </w:r>
      <w:r>
        <w:rPr>
          <w:lang w:val="en-US"/>
        </w:rPr>
        <w:t xml:space="preserve"> to 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'Rick Burr arrives', 'Fergus: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30245', 'Rick Burr: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dlay: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34540',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Wexamp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+ 6000',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Juard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+ 1350',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+ 4500', 'Porter arrives', 'Porter: Legion, 55000', 'Legion + 302', 'Rick Burr defeated', 'Porter: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Retix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&gt;&gt;&gt; </w:t>
            </w:r>
            <w:proofErr w:type="spellStart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Britox</w:t>
            </w:r>
            <w:proofErr w:type="spellEnd"/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 xml:space="preserve"> - 39040</w:t>
            </w:r>
          </w:p>
        </w:tc>
      </w:tr>
    </w:tbl>
    <w:p w14:paraId="2D1F4721" w14:textId="7A038961" w:rsidR="00653357" w:rsidRDefault="000C48A8" w:rsidP="00796752">
      <w:pPr>
        <w:pStyle w:val="Heading2"/>
      </w:pPr>
      <w:r>
        <w:t>Comments</w:t>
      </w:r>
    </w:p>
    <w:p w14:paraId="74BA5029" w14:textId="708C04F9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in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>. The input comes as array of strings. The strings will be in format:</w:t>
      </w:r>
      <w:r>
        <w:rPr>
          <w:lang w:val="en-US"/>
        </w:rPr>
        <w:br/>
      </w:r>
      <w:r w:rsidRPr="000C48A8">
        <w:rPr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0C48A8">
        <w:rPr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0C48A8">
        <w:rPr>
          <w:b/>
          <w:lang w:val="en-US"/>
        </w:rPr>
        <w:t>"{username} posts on {article name}: {comment title}, {comment content}"</w:t>
      </w:r>
      <w:r>
        <w:rPr>
          <w:b/>
          <w:lang w:val="en-US"/>
        </w:rPr>
        <w:t xml:space="preserve"> – </w:t>
      </w:r>
      <w:r>
        <w:rPr>
          <w:lang w:val="en-US"/>
        </w:rPr>
        <w:t>save the info</w:t>
      </w:r>
    </w:p>
    <w:p w14:paraId="46A7AC88" w14:textId="084158CA" w:rsidR="000C48A8" w:rsidRDefault="000C48A8" w:rsidP="000C48A8">
      <w:pPr>
        <w:rPr>
          <w:lang w:val="en-US"/>
        </w:rPr>
      </w:pPr>
      <w:r>
        <w:rPr>
          <w:lang w:val="en-US"/>
        </w:rPr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4DF7F727" w14:textId="1DD3EBF2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524B91">
        <w:rPr>
          <w:b/>
          <w:lang w:val="en-US"/>
        </w:rPr>
        <w:t>"Comments on {</w:t>
      </w:r>
      <w:proofErr w:type="spellStart"/>
      <w:r w:rsidRPr="00524B91">
        <w:rPr>
          <w:b/>
          <w:lang w:val="en-US"/>
        </w:rPr>
        <w:t>article</w:t>
      </w:r>
      <w:r w:rsidR="00524B91" w:rsidRPr="00524B91">
        <w:rPr>
          <w:b/>
          <w:lang w:val="en-US"/>
        </w:rPr>
        <w:t>1</w:t>
      </w:r>
      <w:proofErr w:type="spellEnd"/>
      <w:r w:rsidRPr="00524B91">
        <w:rPr>
          <w:b/>
          <w:lang w:val="en-US"/>
        </w:rPr>
        <w:t xml:space="preserve"> name}:</w:t>
      </w:r>
      <w:r w:rsidRPr="00524B91">
        <w:rPr>
          <w:b/>
          <w:lang w:val="en-US"/>
        </w:rPr>
        <w:br/>
        <w:t>--- From user {</w:t>
      </w:r>
      <w:proofErr w:type="spellStart"/>
      <w:r w:rsidRPr="00524B91">
        <w:rPr>
          <w:b/>
          <w:lang w:val="en-US"/>
        </w:rPr>
        <w:t>username</w:t>
      </w:r>
      <w:r w:rsidR="00524B91" w:rsidRPr="00524B91">
        <w:rPr>
          <w:b/>
          <w:lang w:val="en-US"/>
        </w:rPr>
        <w:t>1</w:t>
      </w:r>
      <w:proofErr w:type="spellEnd"/>
      <w:r w:rsidRPr="00524B91">
        <w:rPr>
          <w:b/>
          <w:lang w:val="en-US"/>
        </w:rPr>
        <w:t>}: {</w:t>
      </w:r>
      <w:r w:rsidR="00524B91" w:rsidRPr="00524B91">
        <w:rPr>
          <w:b/>
          <w:lang w:val="en-US"/>
        </w:rPr>
        <w:t>comment title</w:t>
      </w:r>
      <w:r w:rsidRPr="00524B91">
        <w:rPr>
          <w:b/>
          <w:lang w:val="en-US"/>
        </w:rPr>
        <w:t>}</w:t>
      </w:r>
      <w:r w:rsidR="00524B91" w:rsidRPr="00524B91">
        <w:rPr>
          <w:b/>
          <w:lang w:val="en-US"/>
        </w:rPr>
        <w:t xml:space="preserve"> - {comment content</w:t>
      </w:r>
      <w:proofErr w:type="gramStart"/>
      <w:r w:rsidR="00524B91" w:rsidRPr="00524B91">
        <w:rPr>
          <w:b/>
          <w:lang w:val="en-US"/>
        </w:rPr>
        <w:t>}</w:t>
      </w:r>
      <w:proofErr w:type="gramEnd"/>
      <w:r w:rsidR="00524B91" w:rsidRPr="00524B91">
        <w:rPr>
          <w:b/>
          <w:lang w:val="en-US"/>
        </w:rPr>
        <w:br/>
        <w:t>--- From user {</w:t>
      </w:r>
      <w:proofErr w:type="spellStart"/>
      <w:r w:rsidR="00524B91" w:rsidRPr="00524B91">
        <w:rPr>
          <w:b/>
          <w:lang w:val="en-US"/>
        </w:rPr>
        <w:t>username2</w:t>
      </w:r>
      <w:proofErr w:type="spellEnd"/>
      <w:r w:rsidR="00524B91" w:rsidRPr="00524B91">
        <w:rPr>
          <w:b/>
          <w:lang w:val="en-US"/>
        </w:rPr>
        <w:t>}: …</w:t>
      </w:r>
      <w:r w:rsidR="00524B91" w:rsidRPr="00524B91">
        <w:rPr>
          <w:b/>
          <w:lang w:val="en-US"/>
        </w:rPr>
        <w:br/>
        <w:t>Comments on {</w:t>
      </w:r>
      <w:proofErr w:type="spellStart"/>
      <w:r w:rsidR="00524B91" w:rsidRPr="00524B91">
        <w:rPr>
          <w:b/>
          <w:lang w:val="en-US"/>
        </w:rPr>
        <w:t>article2</w:t>
      </w:r>
      <w:proofErr w:type="spellEnd"/>
      <w:r w:rsidR="00524B91" w:rsidRPr="00524B91">
        <w:rPr>
          <w:b/>
          <w:lang w:val="en-US"/>
        </w:rPr>
        <w:t xml:space="preserve"> name}</w:t>
      </w:r>
      <w:proofErr w:type="gramStart"/>
      <w:r w:rsidR="00524B91" w:rsidRPr="00524B91">
        <w:rPr>
          <w:b/>
          <w:lang w:val="en-US"/>
        </w:rPr>
        <w:t>:</w:t>
      </w:r>
      <w:r w:rsidR="00524B91" w:rsidRPr="00524B91">
        <w:rPr>
          <w:b/>
          <w:lang w:val="en-US"/>
        </w:rPr>
        <w:br/>
        <w:t>…</w:t>
      </w:r>
      <w:proofErr w:type="gramEnd"/>
      <w:r w:rsidRPr="00524B91">
        <w:rPr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aUser123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someArticle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NoTitle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stupidComment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'article Books', 'article Movies', 'article 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 xml:space="preserve">Shopping',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uSeR4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', 'user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lastUser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uSeR4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Books: I like books, I do really like them',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uSeR4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I also like movies, I really do',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Shopping: title, I go shopping every day', '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uSeR4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: I also like </w:t>
            </w: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lastRenderedPageBreak/>
              <w:t>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uSeR4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 xml:space="preserve">--- From user </w:t>
            </w:r>
            <w:proofErr w:type="spellStart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someUser</w:t>
            </w:r>
            <w:proofErr w:type="spellEnd"/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: title - I go shopping every day</w:t>
            </w:r>
          </w:p>
        </w:tc>
      </w:tr>
    </w:tbl>
    <w:p w14:paraId="1FD47948" w14:textId="552783DB" w:rsidR="00684A36" w:rsidRDefault="00CB71C5" w:rsidP="009C6AB8">
      <w:pPr>
        <w:pStyle w:val="Heading2"/>
      </w:pPr>
      <w:r>
        <w:lastRenderedPageBreak/>
        <w:t>Book Shelf</w:t>
      </w:r>
    </w:p>
    <w:p w14:paraId="07B5746A" w14:textId="545C55D6" w:rsidR="006730CE" w:rsidRDefault="009C6AB8" w:rsidP="009C6AB8">
      <w:pPr>
        <w:rPr>
          <w:b/>
          <w:lang w:val="en-US"/>
        </w:rPr>
      </w:pPr>
      <w:r>
        <w:rPr>
          <w:lang w:val="en-US"/>
        </w:rPr>
        <w:t xml:space="preserve">Write a function that stores information about </w:t>
      </w:r>
      <w:proofErr w:type="spellStart"/>
      <w:r w:rsidRPr="006730CE">
        <w:rPr>
          <w:b/>
          <w:lang w:val="en-US"/>
        </w:rPr>
        <w:t>shelfs</w:t>
      </w:r>
      <w:proofErr w:type="spellEnd"/>
      <w:r>
        <w:rPr>
          <w:lang w:val="en-US"/>
        </w:rPr>
        <w:t xml:space="preserve"> and the </w:t>
      </w:r>
      <w:r w:rsidRPr="006730CE">
        <w:rPr>
          <w:b/>
          <w:lang w:val="en-US"/>
        </w:rPr>
        <w:t xml:space="preserve">books in the </w:t>
      </w:r>
      <w:proofErr w:type="spellStart"/>
      <w:r w:rsidRPr="006730CE">
        <w:rPr>
          <w:b/>
          <w:lang w:val="en-US"/>
        </w:rPr>
        <w:t>shelf</w:t>
      </w:r>
      <w:r w:rsidR="006730CE" w:rsidRPr="006730CE">
        <w:rPr>
          <w:b/>
          <w:lang w:val="en-US"/>
        </w:rPr>
        <w:t>s</w:t>
      </w:r>
      <w:proofErr w:type="spellEnd"/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>
        <w:rPr>
          <w:lang w:val="en-US"/>
        </w:rPr>
        <w:t xml:space="preserve">in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6730CE">
        <w:rPr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6730CE">
        <w:rPr>
          <w:b/>
          <w:lang w:val="en-US"/>
        </w:rPr>
        <w:t>"{book title}: {book</w:t>
      </w:r>
      <w:r w:rsidR="006730CE" w:rsidRPr="006730CE">
        <w:rPr>
          <w:b/>
          <w:lang w:val="en-US"/>
        </w:rPr>
        <w:t xml:space="preserve"> author</w:t>
      </w:r>
      <w:r w:rsidRPr="006730CE">
        <w:rPr>
          <w:b/>
          <w:lang w:val="en-US"/>
        </w:rPr>
        <w:t>}</w:t>
      </w:r>
      <w:r w:rsidR="006730CE" w:rsidRPr="006730CE">
        <w:rPr>
          <w:b/>
          <w:lang w:val="en-US"/>
        </w:rPr>
        <w:t>, {book genre}</w:t>
      </w:r>
      <w:r w:rsidRPr="006730CE">
        <w:rPr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6730CE">
        <w:rPr>
          <w:lang w:val="en-US"/>
        </w:rPr>
        <w:br/>
        <w:t xml:space="preserve">After finished </w:t>
      </w:r>
      <w:proofErr w:type="spellStart"/>
      <w:r w:rsidR="006730CE">
        <w:rPr>
          <w:lang w:val="en-US"/>
        </w:rPr>
        <w:t>reding</w:t>
      </w:r>
      <w:proofErr w:type="spellEnd"/>
      <w:r w:rsidR="006730CE">
        <w:rPr>
          <w:lang w:val="en-US"/>
        </w:rPr>
        <w:t xml:space="preserve"> input, sort the </w:t>
      </w:r>
      <w:proofErr w:type="spellStart"/>
      <w:r w:rsidR="006730CE">
        <w:rPr>
          <w:lang w:val="en-US"/>
        </w:rPr>
        <w:t>shelfs</w:t>
      </w:r>
      <w:proofErr w:type="spellEnd"/>
      <w:r w:rsidR="006730CE">
        <w:rPr>
          <w:lang w:val="en-US"/>
        </w:rPr>
        <w:t xml:space="preserve"> by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6730CE">
        <w:rPr>
          <w:lang w:val="en-US"/>
        </w:rPr>
        <w:br/>
      </w:r>
      <w:r w:rsidR="006730CE" w:rsidRPr="00453752">
        <w:rPr>
          <w:b/>
          <w:lang w:val="en-US"/>
        </w:rPr>
        <w:t>"{</w:t>
      </w:r>
      <w:proofErr w:type="spellStart"/>
      <w:r w:rsidR="006730CE" w:rsidRPr="00453752">
        <w:rPr>
          <w:b/>
          <w:lang w:val="en-US"/>
        </w:rPr>
        <w:t>shelf</w:t>
      </w:r>
      <w:r w:rsidR="00453752" w:rsidRPr="00453752">
        <w:rPr>
          <w:b/>
          <w:lang w:val="en-US"/>
        </w:rPr>
        <w:t>One</w:t>
      </w:r>
      <w:proofErr w:type="spellEnd"/>
      <w:r w:rsidR="006730CE" w:rsidRPr="00453752">
        <w:rPr>
          <w:b/>
          <w:lang w:val="en-US"/>
        </w:rPr>
        <w:t xml:space="preserve"> id} {shelf genre}: {books count</w:t>
      </w:r>
      <w:proofErr w:type="gramStart"/>
      <w:r w:rsidR="006730CE" w:rsidRPr="00453752">
        <w:rPr>
          <w:b/>
          <w:lang w:val="en-US"/>
        </w:rPr>
        <w:t>}</w:t>
      </w:r>
      <w:proofErr w:type="gramEnd"/>
      <w:r w:rsidR="006730CE" w:rsidRPr="00453752">
        <w:rPr>
          <w:b/>
          <w:lang w:val="en-US"/>
        </w:rPr>
        <w:br/>
        <w:t>--&gt; {</w:t>
      </w:r>
      <w:proofErr w:type="spellStart"/>
      <w:r w:rsidR="006730CE" w:rsidRPr="00453752">
        <w:rPr>
          <w:b/>
          <w:lang w:val="en-US"/>
        </w:rPr>
        <w:t>bookOne</w:t>
      </w:r>
      <w:proofErr w:type="spellEnd"/>
      <w:r w:rsidR="006730CE" w:rsidRPr="00453752">
        <w:rPr>
          <w:b/>
          <w:lang w:val="en-US"/>
        </w:rPr>
        <w:t xml:space="preserve"> title}</w:t>
      </w:r>
      <w:r w:rsidR="00453752" w:rsidRPr="00453752">
        <w:rPr>
          <w:b/>
          <w:lang w:val="en-US"/>
        </w:rPr>
        <w:t>: {</w:t>
      </w:r>
      <w:proofErr w:type="spellStart"/>
      <w:r w:rsidR="00453752" w:rsidRPr="00453752">
        <w:rPr>
          <w:b/>
          <w:lang w:val="en-US"/>
        </w:rPr>
        <w:t>bookOne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--&gt;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title}: {</w:t>
      </w:r>
      <w:proofErr w:type="spellStart"/>
      <w:r w:rsidR="00453752" w:rsidRPr="00453752">
        <w:rPr>
          <w:b/>
          <w:lang w:val="en-US"/>
        </w:rPr>
        <w:t>bookTwo</w:t>
      </w:r>
      <w:proofErr w:type="spellEnd"/>
      <w:r w:rsidR="00453752" w:rsidRPr="00453752">
        <w:rPr>
          <w:b/>
          <w:lang w:val="en-US"/>
        </w:rPr>
        <w:t xml:space="preserve"> author}</w:t>
      </w:r>
      <w:r w:rsidR="00453752" w:rsidRPr="00453752">
        <w:rPr>
          <w:b/>
          <w:lang w:val="en-US"/>
        </w:rPr>
        <w:br/>
        <w:t>…</w:t>
      </w:r>
      <w:r w:rsidR="00453752" w:rsidRPr="00453752">
        <w:rPr>
          <w:b/>
          <w:lang w:val="en-US"/>
        </w:rPr>
        <w:br/>
        <w:t>{</w:t>
      </w:r>
      <w:proofErr w:type="spellStart"/>
      <w:r w:rsidR="00453752" w:rsidRPr="00453752">
        <w:rPr>
          <w:b/>
          <w:lang w:val="en-US"/>
        </w:rPr>
        <w:t>shelfTwo</w:t>
      </w:r>
      <w:proofErr w:type="spellEnd"/>
      <w:r w:rsidR="00453752" w:rsidRPr="00453752">
        <w:rPr>
          <w:b/>
          <w:lang w:val="en-US"/>
        </w:rPr>
        <w:t xml:space="preserve"> id} {shelf genre}: {books count}</w:t>
      </w:r>
      <w:r w:rsidR="00453752" w:rsidRPr="00453752">
        <w:rPr>
          <w:b/>
          <w:lang w:val="en-US"/>
        </w:rPr>
        <w:br/>
        <w:t>…</w:t>
      </w:r>
      <w:r w:rsidR="006730CE" w:rsidRPr="00453752">
        <w:rPr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53752" w14:paraId="7ACAE0BD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E26B8F">
        <w:tc>
          <w:tcPr>
            <w:tcW w:w="4606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'1 -&gt; history', '1 -&gt; action', 'Death in Time: </w:t>
            </w:r>
            <w:proofErr w:type="spellStart"/>
            <w:r>
              <w:rPr>
                <w:rFonts w:ascii="Consolas" w:hAnsi="Consolas"/>
                <w:sz w:val="22"/>
                <w:szCs w:val="22"/>
                <w:lang w:val="en-US"/>
              </w:rPr>
              <w:t>Criss</w:t>
            </w:r>
            <w:proofErr w:type="spellEnd"/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602A2">
      <w:pPr>
        <w:pStyle w:val="Heading2"/>
      </w:pPr>
      <w:proofErr w:type="spellStart"/>
      <w:r>
        <w:lastRenderedPageBreak/>
        <w:t>SoftUni</w:t>
      </w:r>
      <w:proofErr w:type="spellEnd"/>
      <w:r>
        <w:t xml:space="preserve"> Students</w:t>
      </w:r>
    </w:p>
    <w:p w14:paraId="6533D955" w14:textId="084123E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</w:t>
      </w:r>
      <w:proofErr w:type="spellStart"/>
      <w:r>
        <w:rPr>
          <w:lang w:val="en-US"/>
        </w:rPr>
        <w:t>SoftUni</w:t>
      </w:r>
      <w:proofErr w:type="spellEnd"/>
      <w:r>
        <w:rPr>
          <w:lang w:val="en-US"/>
        </w:rPr>
        <w:t xml:space="preserve">. For each </w:t>
      </w:r>
      <w:r w:rsidRPr="00144BDB">
        <w:rPr>
          <w:b/>
          <w:lang w:val="en-US"/>
        </w:rPr>
        <w:t>course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334217">
        <w:rPr>
          <w:b/>
          <w:lang w:val="en-US"/>
        </w:rPr>
        <w:t>"{username</w:t>
      </w:r>
      <w:proofErr w:type="gramStart"/>
      <w:r w:rsidR="00144BDB" w:rsidRPr="00334217">
        <w:rPr>
          <w:b/>
          <w:lang w:val="en-US"/>
        </w:rPr>
        <w:t>}[</w:t>
      </w:r>
      <w:proofErr w:type="gramEnd"/>
      <w:r w:rsidR="00144BDB" w:rsidRPr="00334217">
        <w:rPr>
          <w:b/>
          <w:lang w:val="en-US"/>
        </w:rPr>
        <w:t>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B259AF">
        <w:rPr>
          <w:b/>
          <w:lang w:val="en-US"/>
        </w:rPr>
        <w:t>"{course one}: {places left} places left</w:t>
      </w:r>
      <w:r w:rsidRPr="00B259AF">
        <w:rPr>
          <w:b/>
          <w:lang w:val="en-US"/>
        </w:rPr>
        <w:br/>
        <w:t xml:space="preserve">--- </w:t>
      </w:r>
      <w:r w:rsidR="00B259AF" w:rsidRPr="00B259AF">
        <w:rPr>
          <w:b/>
          <w:lang w:val="en-US"/>
        </w:rPr>
        <w:t xml:space="preserve">{credits}: </w:t>
      </w:r>
      <w:r w:rsidRPr="00B259AF">
        <w:rPr>
          <w:b/>
          <w:lang w:val="en-US"/>
        </w:rPr>
        <w:t>{username one}</w:t>
      </w:r>
      <w:r w:rsidR="00B259AF" w:rsidRPr="00B259AF">
        <w:rPr>
          <w:b/>
          <w:lang w:val="en-US"/>
        </w:rPr>
        <w:t>, {email one}</w:t>
      </w:r>
      <w:r w:rsidR="00B259AF" w:rsidRPr="00B259AF">
        <w:rPr>
          <w:b/>
          <w:lang w:val="en-US"/>
        </w:rPr>
        <w:br/>
        <w:t>…</w:t>
      </w:r>
      <w:r w:rsidRPr="00B259AF">
        <w:rPr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[25]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3',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4',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user2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[30]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user2@user.com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user13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[50]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user13@user.com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[25]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user8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[18]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user8@user.com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user6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[85]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user6@user.com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user11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[3]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user11@user.com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user45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[105]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user45@user.com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user007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[20]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user007@user.com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user700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[29]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user700@user.com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', '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user900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[88] with email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user900@user.com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 joins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--- 105: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user45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user45@user.com</w:t>
            </w:r>
            <w:proofErr w:type="spellEnd"/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--- 85: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user6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user6@user.com</w:t>
            </w:r>
            <w:proofErr w:type="spellEnd"/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--- 50: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user13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user13@user.com</w:t>
            </w:r>
            <w:proofErr w:type="spellEnd"/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--- 29: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user700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user700@user.com</w:t>
            </w:r>
            <w:proofErr w:type="spellEnd"/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--- 25: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user1@user.com</w:t>
            </w:r>
            <w:proofErr w:type="spellEnd"/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--- 20: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user007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user007@user.com</w:t>
            </w:r>
            <w:proofErr w:type="spellEnd"/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--- 3: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user11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user11@user.com</w:t>
            </w:r>
            <w:proofErr w:type="spellEnd"/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--- 18: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user8</w:t>
            </w:r>
            <w:proofErr w:type="spellEnd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user8@user.com</w:t>
            </w:r>
            <w:proofErr w:type="spellEnd"/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E5A314" w14:textId="77777777" w:rsidR="00344D13" w:rsidRDefault="00344D13" w:rsidP="00053EF9">
      <w:pPr>
        <w:spacing w:after="0" w:line="240" w:lineRule="auto"/>
      </w:pPr>
      <w:r>
        <w:separator/>
      </w:r>
    </w:p>
  </w:endnote>
  <w:endnote w:type="continuationSeparator" w:id="0">
    <w:p w14:paraId="2FEF2187" w14:textId="77777777" w:rsidR="00344D13" w:rsidRDefault="00344D13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1D3F4" w14:textId="77777777" w:rsidR="00053EF9" w:rsidRPr="00AC77AD" w:rsidRDefault="00053EF9" w:rsidP="00053EF9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B35D1F0" wp14:editId="1AC3C64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335D">
      <w:rPr>
        <w:noProof/>
        <w:sz w:val="20"/>
        <w:szCs w:val="20"/>
        <w:lang w:val="en-US"/>
      </w:rPr>
      <w:drawing>
        <wp:inline distT="0" distB="0" distL="0" distR="0" wp14:anchorId="639A15FD" wp14:editId="294A6B58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3" distB="4294967293" distL="114300" distR="114300" simplePos="0" relativeHeight="251660288" behindDoc="0" locked="0" layoutInCell="1" allowOverlap="1" wp14:anchorId="2704E00B" wp14:editId="0113CE0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1B02328" id="Straight Connector 19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D2C531" wp14:editId="03E3D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1D1F832" w14:textId="1F04C896" w:rsidR="00053EF9" w:rsidRPr="008C2B83" w:rsidRDefault="00053EF9" w:rsidP="00053E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67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667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14:paraId="51D1F832" w14:textId="1F04C896" w:rsidR="00053EF9" w:rsidRPr="008C2B83" w:rsidRDefault="00053EF9" w:rsidP="00053E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667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667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DF4622" wp14:editId="4E92788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F7A9349" w14:textId="77777777" w:rsidR="00053EF9" w:rsidRDefault="00053EF9" w:rsidP="00053EF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56DF4622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14:paraId="3F7A9349" w14:textId="77777777" w:rsidR="00053EF9" w:rsidRDefault="00053EF9" w:rsidP="00053EF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273F71" wp14:editId="50B9AED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F6DD1D9" w14:textId="77777777" w:rsidR="00053EF9" w:rsidRDefault="00053EF9" w:rsidP="00053E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3185F4E" w14:textId="77777777" w:rsidR="00053EF9" w:rsidRDefault="00053EF9" w:rsidP="00053E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12D3226" wp14:editId="0DE994FA">
                                <wp:extent cx="165735" cy="206375"/>
                                <wp:effectExtent l="0" t="0" r="5715" b="3175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5735" cy="206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050500" wp14:editId="3C9DA419">
                                <wp:extent cx="170180" cy="201930"/>
                                <wp:effectExtent l="0" t="0" r="1270" b="762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6AD176C" wp14:editId="39683086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D1A578C" wp14:editId="269D9204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5F77C8C" wp14:editId="0271B937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FDB28DA" wp14:editId="75BB2409">
                                <wp:extent cx="193040" cy="193040"/>
                                <wp:effectExtent l="0" t="0" r="0" b="0"/>
                                <wp:docPr id="8" name="Picture 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62733E" wp14:editId="06EBE2AD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263AF76" wp14:editId="654F069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3BC24E6" wp14:editId="03E049D3">
                                <wp:extent cx="215153" cy="206375"/>
                                <wp:effectExtent l="0" t="0" r="0" b="317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021" cy="21392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C3335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E7CD4F4" wp14:editId="2602826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4273F71"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14:paraId="7F6DD1D9" w14:textId="77777777" w:rsidR="00053EF9" w:rsidRDefault="00053EF9" w:rsidP="00053E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3185F4E" w14:textId="77777777" w:rsidR="00053EF9" w:rsidRDefault="00053EF9" w:rsidP="00053E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2D3226" wp14:editId="0DE994FA">
                          <wp:extent cx="165735" cy="206375"/>
                          <wp:effectExtent l="0" t="0" r="5715" b="3175"/>
                          <wp:docPr id="10" name="Picture 1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5735" cy="206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050500" wp14:editId="3C9DA419">
                          <wp:extent cx="170180" cy="201930"/>
                          <wp:effectExtent l="0" t="0" r="1270" b="7620"/>
                          <wp:docPr id="9" name="Picture 9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6AD176C" wp14:editId="39683086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1A578C" wp14:editId="269D9204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5F77C8C" wp14:editId="0271B937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FDB28DA" wp14:editId="75BB2409">
                          <wp:extent cx="193040" cy="19304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62733E" wp14:editId="06EBE2AD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263AF76" wp14:editId="654F069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3BC24E6" wp14:editId="03E049D3">
                          <wp:extent cx="215153" cy="206375"/>
                          <wp:effectExtent l="0" t="0" r="0" b="317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021" cy="21392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C3335D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E7CD4F4" wp14:editId="2602826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633D215D" w14:textId="77777777" w:rsidR="00053EF9" w:rsidRDefault="00053EF9" w:rsidP="00053EF9">
    <w:pPr>
      <w:pStyle w:val="Footer"/>
    </w:pPr>
  </w:p>
  <w:p w14:paraId="45ED2EB6" w14:textId="77777777" w:rsidR="00053EF9" w:rsidRDefault="00053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B60953" w14:textId="77777777" w:rsidR="00344D13" w:rsidRDefault="00344D13" w:rsidP="00053EF9">
      <w:pPr>
        <w:spacing w:after="0" w:line="240" w:lineRule="auto"/>
      </w:pPr>
      <w:r>
        <w:separator/>
      </w:r>
    </w:p>
  </w:footnote>
  <w:footnote w:type="continuationSeparator" w:id="0">
    <w:p w14:paraId="45D36E94" w14:textId="77777777" w:rsidR="00344D13" w:rsidRDefault="00344D13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8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10"/>
  </w:num>
  <w:num w:numId="7">
    <w:abstractNumId w:val="11"/>
  </w:num>
  <w:num w:numId="8">
    <w:abstractNumId w:val="5"/>
  </w:num>
  <w:num w:numId="9">
    <w:abstractNumId w:val="6"/>
  </w:num>
  <w:num w:numId="10">
    <w:abstractNumId w:val="2"/>
  </w:num>
  <w:num w:numId="11">
    <w:abstractNumId w:val="1"/>
  </w:num>
  <w:num w:numId="12">
    <w:abstractNumId w:val="9"/>
  </w:num>
  <w:num w:numId="13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EE5"/>
    <w:rsid w:val="0000667C"/>
    <w:rsid w:val="00016024"/>
    <w:rsid w:val="00024E3B"/>
    <w:rsid w:val="00053037"/>
    <w:rsid w:val="00053139"/>
    <w:rsid w:val="00053EF9"/>
    <w:rsid w:val="00085835"/>
    <w:rsid w:val="00091C29"/>
    <w:rsid w:val="000C48A8"/>
    <w:rsid w:val="001174C3"/>
    <w:rsid w:val="001409F3"/>
    <w:rsid w:val="00143B1A"/>
    <w:rsid w:val="00144BDB"/>
    <w:rsid w:val="00196F46"/>
    <w:rsid w:val="001D3CE2"/>
    <w:rsid w:val="001D7E5C"/>
    <w:rsid w:val="00224BC4"/>
    <w:rsid w:val="002621FA"/>
    <w:rsid w:val="00264FF8"/>
    <w:rsid w:val="00287B05"/>
    <w:rsid w:val="00293242"/>
    <w:rsid w:val="002B493E"/>
    <w:rsid w:val="00312D01"/>
    <w:rsid w:val="00334217"/>
    <w:rsid w:val="003404ED"/>
    <w:rsid w:val="00344D13"/>
    <w:rsid w:val="0035331C"/>
    <w:rsid w:val="00384366"/>
    <w:rsid w:val="00392CAA"/>
    <w:rsid w:val="003A3B78"/>
    <w:rsid w:val="003B1324"/>
    <w:rsid w:val="003D615F"/>
    <w:rsid w:val="003F6F66"/>
    <w:rsid w:val="00416246"/>
    <w:rsid w:val="0044491A"/>
    <w:rsid w:val="00453752"/>
    <w:rsid w:val="0047574F"/>
    <w:rsid w:val="004957D7"/>
    <w:rsid w:val="004A5100"/>
    <w:rsid w:val="004C5D9F"/>
    <w:rsid w:val="00524B91"/>
    <w:rsid w:val="00595B3F"/>
    <w:rsid w:val="005B0150"/>
    <w:rsid w:val="005C1EA5"/>
    <w:rsid w:val="00606DB0"/>
    <w:rsid w:val="00653357"/>
    <w:rsid w:val="006730CE"/>
    <w:rsid w:val="00675738"/>
    <w:rsid w:val="00675EF9"/>
    <w:rsid w:val="00684A36"/>
    <w:rsid w:val="00685D29"/>
    <w:rsid w:val="006915E1"/>
    <w:rsid w:val="006B5F7E"/>
    <w:rsid w:val="006F4665"/>
    <w:rsid w:val="00705C9A"/>
    <w:rsid w:val="00724A65"/>
    <w:rsid w:val="00782056"/>
    <w:rsid w:val="00796752"/>
    <w:rsid w:val="007F3DD9"/>
    <w:rsid w:val="0080706F"/>
    <w:rsid w:val="00842D3B"/>
    <w:rsid w:val="008A50E1"/>
    <w:rsid w:val="008B5172"/>
    <w:rsid w:val="009660D0"/>
    <w:rsid w:val="009661E9"/>
    <w:rsid w:val="009B6210"/>
    <w:rsid w:val="009C0FDD"/>
    <w:rsid w:val="009C6AB8"/>
    <w:rsid w:val="00A118E6"/>
    <w:rsid w:val="00A45292"/>
    <w:rsid w:val="00A55414"/>
    <w:rsid w:val="00A739A4"/>
    <w:rsid w:val="00AB2EE5"/>
    <w:rsid w:val="00B259AF"/>
    <w:rsid w:val="00B602A2"/>
    <w:rsid w:val="00B631F3"/>
    <w:rsid w:val="00C124FA"/>
    <w:rsid w:val="00C22DAB"/>
    <w:rsid w:val="00C607AA"/>
    <w:rsid w:val="00CB71C5"/>
    <w:rsid w:val="00D063E5"/>
    <w:rsid w:val="00D3001B"/>
    <w:rsid w:val="00D556CC"/>
    <w:rsid w:val="00D9252A"/>
    <w:rsid w:val="00D96AB5"/>
    <w:rsid w:val="00D97D46"/>
    <w:rsid w:val="00E01470"/>
    <w:rsid w:val="00E801CD"/>
    <w:rsid w:val="00EB4A92"/>
    <w:rsid w:val="00EC7593"/>
    <w:rsid w:val="00F66F3E"/>
    <w:rsid w:val="00FA257D"/>
    <w:rsid w:val="00FC2EC8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11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1305/Associative-Arrays-and-Maps-More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32834-4539-411C-B7E2-8B6C31987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97</TotalTime>
  <Pages>4</Pages>
  <Words>1154</Words>
  <Characters>6579</Characters>
  <Application>Microsoft Office Word</Application>
  <DocSecurity>0</DocSecurity>
  <Lines>54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Windows User</cp:lastModifiedBy>
  <cp:revision>10</cp:revision>
  <dcterms:created xsi:type="dcterms:W3CDTF">2018-10-16T08:49:00Z</dcterms:created>
  <dcterms:modified xsi:type="dcterms:W3CDTF">2019-01-22T12:53:00Z</dcterms:modified>
</cp:coreProperties>
</file>